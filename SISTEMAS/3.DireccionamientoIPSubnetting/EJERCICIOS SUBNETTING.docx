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0A377" w14:textId="40997DF7" w:rsidR="005A6A9B" w:rsidRDefault="002661C9">
      <w:pPr>
        <w:pStyle w:val="Ttulo1"/>
      </w:pPr>
      <w:r>
        <w:t xml:space="preserve">EJERCICIOS </w:t>
      </w:r>
      <w:r w:rsidR="0035342A">
        <w:t>SUBNETTING</w:t>
      </w:r>
    </w:p>
    <w:p w14:paraId="7F293797" w14:textId="268E963F" w:rsidR="0035342A" w:rsidRDefault="0035342A" w:rsidP="0035342A">
      <w:pPr>
        <w:pStyle w:val="Prrafodelista"/>
        <w:numPr>
          <w:ilvl w:val="0"/>
          <w:numId w:val="15"/>
        </w:numPr>
      </w:pPr>
      <w:r>
        <w:t>PROBLEMA:</w:t>
      </w:r>
    </w:p>
    <w:p w14:paraId="1FB8412C" w14:textId="382E6EBE" w:rsidR="009969A5" w:rsidRDefault="009969A5" w:rsidP="009969A5">
      <w:r>
        <w:t>Nº de subredes útiles necesarias 6</w:t>
      </w:r>
    </w:p>
    <w:p w14:paraId="7AA8ED7A" w14:textId="1879A142" w:rsidR="009969A5" w:rsidRDefault="009969A5" w:rsidP="009969A5">
      <w:r>
        <w:t>Nº de hosts útiles necesarios 30</w:t>
      </w:r>
    </w:p>
    <w:p w14:paraId="3DAB5FE0" w14:textId="72351DAA" w:rsidR="009969A5" w:rsidRDefault="009969A5" w:rsidP="009969A5">
      <w:r>
        <w:t>Dirección de Red 210.100.56.0</w:t>
      </w:r>
    </w:p>
    <w:p w14:paraId="7AEAD80D" w14:textId="7ABFFEE9" w:rsidR="009969A5" w:rsidRDefault="009969A5" w:rsidP="009969A5"/>
    <w:p w14:paraId="4726C50E" w14:textId="69823973" w:rsidR="0035342A" w:rsidRDefault="0035342A" w:rsidP="0035342A">
      <w:pPr>
        <w:pStyle w:val="Prrafodelista"/>
        <w:numPr>
          <w:ilvl w:val="0"/>
          <w:numId w:val="15"/>
        </w:numPr>
      </w:pPr>
      <w:r>
        <w:t>PROBLEMA:</w:t>
      </w:r>
    </w:p>
    <w:p w14:paraId="1D22304E" w14:textId="3E2F12FD" w:rsidR="009969A5" w:rsidRDefault="009969A5" w:rsidP="009969A5">
      <w:r>
        <w:t>Nº de subredes útiles necesarias 6</w:t>
      </w:r>
    </w:p>
    <w:p w14:paraId="43A3D7EF" w14:textId="0D2C3161" w:rsidR="009969A5" w:rsidRDefault="009969A5" w:rsidP="009969A5">
      <w:r>
        <w:t>Nº de hosts útiles necesarios 30</w:t>
      </w:r>
    </w:p>
    <w:p w14:paraId="7F9FBD1E" w14:textId="30993493" w:rsidR="009969A5" w:rsidRDefault="009969A5" w:rsidP="009969A5">
      <w:r>
        <w:t>Dirección de Red 195.85.8.0</w:t>
      </w:r>
    </w:p>
    <w:p w14:paraId="32A33019" w14:textId="717F02BE" w:rsidR="009969A5" w:rsidRDefault="009969A5" w:rsidP="009969A5"/>
    <w:p w14:paraId="1EC53446" w14:textId="0653DB25" w:rsidR="0035342A" w:rsidRDefault="0035342A" w:rsidP="0035342A">
      <w:pPr>
        <w:pStyle w:val="Prrafodelista"/>
        <w:numPr>
          <w:ilvl w:val="0"/>
          <w:numId w:val="15"/>
        </w:numPr>
      </w:pPr>
      <w:r>
        <w:t>PROBLEMA:</w:t>
      </w:r>
    </w:p>
    <w:p w14:paraId="5BDC2EFB" w14:textId="11843889" w:rsidR="009969A5" w:rsidRDefault="009969A5" w:rsidP="009969A5">
      <w:r>
        <w:t>Nº de subredes útiles necesarias 126</w:t>
      </w:r>
    </w:p>
    <w:p w14:paraId="29032B27" w14:textId="736F05E4" w:rsidR="009969A5" w:rsidRDefault="009969A5" w:rsidP="009969A5">
      <w:r>
        <w:t>Nº de hosts útiles necesarios 131.070</w:t>
      </w:r>
    </w:p>
    <w:p w14:paraId="0082C77E" w14:textId="42106AA5" w:rsidR="009969A5" w:rsidRDefault="009969A5" w:rsidP="009969A5">
      <w:r>
        <w:t>Dirección de Red 118.0.0.0</w:t>
      </w:r>
    </w:p>
    <w:p w14:paraId="0541E9C0" w14:textId="77777777" w:rsidR="009969A5" w:rsidRDefault="009969A5" w:rsidP="009969A5"/>
    <w:p w14:paraId="048592CA" w14:textId="79F45F32" w:rsidR="0035342A" w:rsidRDefault="0035342A" w:rsidP="0035342A">
      <w:pPr>
        <w:pStyle w:val="Prrafodelista"/>
        <w:numPr>
          <w:ilvl w:val="0"/>
          <w:numId w:val="15"/>
        </w:numPr>
      </w:pPr>
      <w:r>
        <w:t>PROBLEMA:</w:t>
      </w:r>
    </w:p>
    <w:p w14:paraId="0913F04C" w14:textId="77777777" w:rsidR="009969A5" w:rsidRDefault="009969A5" w:rsidP="009969A5">
      <w:r>
        <w:t>Nº de subredes útiles necesarias 2000</w:t>
      </w:r>
    </w:p>
    <w:p w14:paraId="0DB96FF3" w14:textId="52637A95" w:rsidR="009969A5" w:rsidRDefault="009969A5" w:rsidP="009969A5">
      <w:r>
        <w:t>Nº de hosts útiles necesarios 15</w:t>
      </w:r>
    </w:p>
    <w:p w14:paraId="4CB13035" w14:textId="0B8DA162" w:rsidR="009969A5" w:rsidRDefault="009969A5" w:rsidP="009969A5">
      <w:r>
        <w:t>Dirección de Red 178.100.0.0</w:t>
      </w:r>
    </w:p>
    <w:p w14:paraId="5FE0142C" w14:textId="77777777" w:rsidR="00385C62" w:rsidRDefault="00385C62" w:rsidP="009969A5"/>
    <w:p w14:paraId="0727B2C5" w14:textId="77777777" w:rsidR="0035342A" w:rsidRDefault="0035342A" w:rsidP="009969A5"/>
    <w:p w14:paraId="1901DDA6" w14:textId="77777777" w:rsidR="0035342A" w:rsidRDefault="0035342A" w:rsidP="009969A5"/>
    <w:p w14:paraId="77A0F7FA" w14:textId="77777777" w:rsidR="0035342A" w:rsidRDefault="0035342A" w:rsidP="009969A5"/>
    <w:p w14:paraId="43E2DB2D" w14:textId="70FF247D" w:rsidR="0035342A" w:rsidRDefault="0035342A" w:rsidP="0035342A">
      <w:pPr>
        <w:pStyle w:val="Prrafodelista"/>
        <w:numPr>
          <w:ilvl w:val="0"/>
          <w:numId w:val="15"/>
        </w:numPr>
      </w:pPr>
      <w:r>
        <w:lastRenderedPageBreak/>
        <w:t>PROBLEMA:</w:t>
      </w:r>
    </w:p>
    <w:p w14:paraId="3030E6EC" w14:textId="42BE6B6F" w:rsidR="00385C62" w:rsidRDefault="00385C62" w:rsidP="00385C62">
      <w:r>
        <w:t>Nº de subredes útiles necesarias 1</w:t>
      </w:r>
    </w:p>
    <w:p w14:paraId="5F17C9FE" w14:textId="1E2C637C" w:rsidR="00385C62" w:rsidRDefault="00385C62" w:rsidP="00385C62">
      <w:r>
        <w:t>Nº de hosts útiles necesarios 45</w:t>
      </w:r>
    </w:p>
    <w:p w14:paraId="3272CC61" w14:textId="4D9904AD" w:rsidR="00385C62" w:rsidRDefault="00385C62" w:rsidP="00385C62">
      <w:r>
        <w:t xml:space="preserve">Dirección de Red </w:t>
      </w:r>
      <w:r w:rsidRPr="00385C62">
        <w:t>200.175.14.0</w:t>
      </w:r>
    </w:p>
    <w:p w14:paraId="7A5C7399" w14:textId="77777777" w:rsidR="0035342A" w:rsidRDefault="0035342A" w:rsidP="00385C62"/>
    <w:p w14:paraId="75562761" w14:textId="0531B44B" w:rsidR="0035342A" w:rsidRDefault="0035342A" w:rsidP="0035342A">
      <w:pPr>
        <w:pStyle w:val="Prrafodelista"/>
        <w:numPr>
          <w:ilvl w:val="0"/>
          <w:numId w:val="15"/>
        </w:numPr>
      </w:pPr>
      <w:r>
        <w:t>PROBLEMA:</w:t>
      </w:r>
    </w:p>
    <w:p w14:paraId="0F0DBBFB" w14:textId="77A3A4E8" w:rsidR="0035342A" w:rsidRDefault="0035342A" w:rsidP="0035342A">
      <w:r>
        <w:t>Nº de subredes útiles necesarias 60</w:t>
      </w:r>
    </w:p>
    <w:p w14:paraId="1CF146A1" w14:textId="5BFA43BA" w:rsidR="0035342A" w:rsidRDefault="0035342A" w:rsidP="0035342A">
      <w:r>
        <w:t>Nº de hosts útiles necesarios 1000</w:t>
      </w:r>
    </w:p>
    <w:p w14:paraId="47CBBD7A" w14:textId="2AC5BE7B" w:rsidR="0035342A" w:rsidRDefault="0035342A" w:rsidP="0035342A">
      <w:r>
        <w:t>Dirección de Red 128.77.0.0</w:t>
      </w:r>
    </w:p>
    <w:p w14:paraId="4762B77A" w14:textId="77777777" w:rsidR="000D75D9" w:rsidRDefault="000D75D9" w:rsidP="0035342A"/>
    <w:p w14:paraId="31259777" w14:textId="1FC184C7" w:rsidR="000D75D9" w:rsidRDefault="000D75D9" w:rsidP="000D75D9">
      <w:pPr>
        <w:pStyle w:val="Prrafodelista"/>
        <w:numPr>
          <w:ilvl w:val="0"/>
          <w:numId w:val="15"/>
        </w:numPr>
        <w:jc w:val="both"/>
      </w:pPr>
      <w:r w:rsidRPr="000D75D9">
        <w:t>Su red utiliza la dirección IP 172.30.0.0/16. Inicialmente existen 25 subredes. Con un mínimo de 1000 hosts por subred. Se proyecta un crecimiento en los próximos años de un total de 55 subredes.</w:t>
      </w:r>
      <w:r w:rsidR="005B6806" w:rsidRPr="005B6806">
        <w:t xml:space="preserve"> </w:t>
      </w:r>
      <w:r w:rsidR="005B6806" w:rsidRPr="000D75D9">
        <w:t>¿Que mascara de subred debe utilizarse?</w:t>
      </w:r>
    </w:p>
    <w:p w14:paraId="6C158332" w14:textId="77777777" w:rsidR="000D75D9" w:rsidRDefault="000D75D9" w:rsidP="000D75D9">
      <w:pPr>
        <w:jc w:val="both"/>
      </w:pPr>
    </w:p>
    <w:p w14:paraId="10570137" w14:textId="654CE15F" w:rsidR="000D75D9" w:rsidRDefault="000D75D9" w:rsidP="000D75D9">
      <w:pPr>
        <w:pStyle w:val="Prrafodelista"/>
        <w:numPr>
          <w:ilvl w:val="0"/>
          <w:numId w:val="15"/>
        </w:numPr>
        <w:jc w:val="both"/>
      </w:pPr>
      <w:r w:rsidRPr="000D75D9">
        <w:t>Usted planea la migración de 100 ordenadores de IPX/SPX a TCP/IP y que puedan establecer conectividad con Internet. Su ISP le ha asignado la dirección IP 192.168.16.0/24. Se requieren 10 Subredes con 10 hosts cada una. ¿Que mascara de subred debe utilizarse?</w:t>
      </w:r>
    </w:p>
    <w:p w14:paraId="5FB6D88C" w14:textId="77777777" w:rsidR="000D75D9" w:rsidRDefault="000D75D9" w:rsidP="000D75D9">
      <w:pPr>
        <w:jc w:val="both"/>
      </w:pPr>
    </w:p>
    <w:p w14:paraId="4449D680" w14:textId="5E3CD75F" w:rsidR="000D75D9" w:rsidRDefault="000D75D9" w:rsidP="000D75D9">
      <w:pPr>
        <w:pStyle w:val="Prrafodelista"/>
        <w:numPr>
          <w:ilvl w:val="0"/>
          <w:numId w:val="15"/>
        </w:numPr>
        <w:jc w:val="both"/>
      </w:pPr>
      <w:r w:rsidRPr="000D75D9">
        <w:t>Una red esta dividida en 8 subredes de una clase B. ¿Que mascara de subred se deberá utilizar si se pretende tener 2500 host por subred.</w:t>
      </w:r>
    </w:p>
    <w:p w14:paraId="4D9D99DF" w14:textId="77777777" w:rsidR="000D75D9" w:rsidRDefault="000D75D9" w:rsidP="000D75D9">
      <w:pPr>
        <w:jc w:val="both"/>
      </w:pPr>
    </w:p>
    <w:p w14:paraId="5F1F44C1" w14:textId="042C08D8" w:rsidR="000D75D9" w:rsidRDefault="000D75D9" w:rsidP="000D75D9">
      <w:pPr>
        <w:pStyle w:val="Prrafodelista"/>
        <w:numPr>
          <w:ilvl w:val="0"/>
          <w:numId w:val="15"/>
        </w:numPr>
        <w:jc w:val="both"/>
      </w:pPr>
      <w:r w:rsidRPr="000D75D9">
        <w:t>Convierta 191.168.10.11 a binario</w:t>
      </w:r>
      <w:r>
        <w:t>.</w:t>
      </w:r>
    </w:p>
    <w:p w14:paraId="285BF766" w14:textId="77777777" w:rsidR="000D75D9" w:rsidRDefault="000D75D9" w:rsidP="000D75D9">
      <w:pPr>
        <w:jc w:val="both"/>
      </w:pPr>
    </w:p>
    <w:p w14:paraId="7F8AA014" w14:textId="6C7888D7" w:rsidR="000D75D9" w:rsidRDefault="000D75D9" w:rsidP="000D75D9">
      <w:pPr>
        <w:pStyle w:val="Prrafodelista"/>
        <w:numPr>
          <w:ilvl w:val="0"/>
          <w:numId w:val="15"/>
        </w:numPr>
        <w:jc w:val="both"/>
      </w:pPr>
      <w:r w:rsidRPr="000D75D9">
        <w:t>Se tiene una dirección IP 172.17</w:t>
      </w:r>
      <w:r>
        <w:t>.111.0 mascara 255.255.254.0, ¿C</w:t>
      </w:r>
      <w:r w:rsidRPr="000D75D9">
        <w:t>uantas subredes y cuantos host validos habrá por subred?</w:t>
      </w:r>
    </w:p>
    <w:p w14:paraId="58E8B44E" w14:textId="77777777" w:rsidR="00F058B4" w:rsidRDefault="00F058B4" w:rsidP="00F058B4">
      <w:pPr>
        <w:jc w:val="both"/>
      </w:pPr>
    </w:p>
    <w:p w14:paraId="41CC626D" w14:textId="45D96F95" w:rsidR="00F058B4" w:rsidRDefault="00F058B4" w:rsidP="000D75D9">
      <w:pPr>
        <w:pStyle w:val="Prrafodelista"/>
        <w:numPr>
          <w:ilvl w:val="0"/>
          <w:numId w:val="15"/>
        </w:numPr>
        <w:jc w:val="both"/>
      </w:pPr>
      <w:r w:rsidRPr="00F058B4">
        <w:lastRenderedPageBreak/>
        <w:t>Se tiene una dirección IP 192.100.100</w:t>
      </w:r>
      <w:r>
        <w:t>.128 mascara 255.255.255.254, ¿C</w:t>
      </w:r>
      <w:r w:rsidRPr="00F058B4">
        <w:t>uantas subredes y cuantos host validos habrá por subred?</w:t>
      </w:r>
    </w:p>
    <w:p w14:paraId="6CD18544" w14:textId="77777777" w:rsidR="001D44DD" w:rsidRDefault="001D44DD" w:rsidP="001D44DD">
      <w:pPr>
        <w:jc w:val="both"/>
      </w:pPr>
    </w:p>
    <w:p w14:paraId="1E137DE5" w14:textId="41F58AD4" w:rsidR="001D44DD" w:rsidRDefault="001D44DD" w:rsidP="000D75D9">
      <w:pPr>
        <w:pStyle w:val="Prrafodelista"/>
        <w:numPr>
          <w:ilvl w:val="0"/>
          <w:numId w:val="15"/>
        </w:numPr>
        <w:jc w:val="both"/>
      </w:pPr>
      <w:r w:rsidRPr="001D44DD">
        <w:t>Usted esta designando un direccionamiento IP para cuatro subredes con la red 10.1.1.0, se prevé un crecimiento de una red por año en los próximos cuatro años. ¿Cuál será la mascara que permita la mayor cantidad de host?</w:t>
      </w:r>
    </w:p>
    <w:p w14:paraId="1EB957CC" w14:textId="77777777" w:rsidR="001D44DD" w:rsidRDefault="001D44DD" w:rsidP="001D44DD">
      <w:pPr>
        <w:jc w:val="both"/>
      </w:pPr>
    </w:p>
    <w:p w14:paraId="03DBB4F2" w14:textId="65DBF852" w:rsidR="001D44DD" w:rsidRDefault="003146BB" w:rsidP="000D75D9">
      <w:pPr>
        <w:pStyle w:val="Prrafodelista"/>
        <w:numPr>
          <w:ilvl w:val="0"/>
          <w:numId w:val="15"/>
        </w:numPr>
        <w:jc w:val="both"/>
      </w:pPr>
      <w:r w:rsidRPr="003146BB">
        <w:t xml:space="preserve">A partir de la dirección IP 172.18.71.2 /21 , ¿cual es la dirección de subred y de </w:t>
      </w:r>
      <w:proofErr w:type="spellStart"/>
      <w:r w:rsidRPr="003146BB">
        <w:t>broadcast</w:t>
      </w:r>
      <w:proofErr w:type="spellEnd"/>
      <w:r w:rsidRPr="003146BB">
        <w:t xml:space="preserve"> a la que perte</w:t>
      </w:r>
      <w:r>
        <w:t>ne</w:t>
      </w:r>
      <w:r w:rsidRPr="003146BB">
        <w:t>ce el host?</w:t>
      </w:r>
    </w:p>
    <w:p w14:paraId="1A934FA2" w14:textId="77777777" w:rsidR="003146BB" w:rsidRDefault="003146BB" w:rsidP="003146BB">
      <w:pPr>
        <w:jc w:val="both"/>
      </w:pPr>
    </w:p>
    <w:p w14:paraId="13307383" w14:textId="77777777" w:rsidR="003146BB" w:rsidRDefault="003146BB" w:rsidP="003146BB">
      <w:pPr>
        <w:pStyle w:val="Prrafodelista"/>
        <w:numPr>
          <w:ilvl w:val="0"/>
          <w:numId w:val="15"/>
        </w:numPr>
        <w:jc w:val="both"/>
      </w:pPr>
      <w:r>
        <w:t>¿De que clase es esta dirección IP?</w:t>
      </w:r>
    </w:p>
    <w:p w14:paraId="65D3648B" w14:textId="77777777" w:rsidR="003146BB" w:rsidRDefault="003146BB" w:rsidP="003146BB">
      <w:pPr>
        <w:jc w:val="both"/>
      </w:pPr>
    </w:p>
    <w:p w14:paraId="063AB33B" w14:textId="44CC1F23" w:rsidR="003146BB" w:rsidRDefault="003146BB" w:rsidP="003146BB">
      <w:pPr>
        <w:pStyle w:val="Prrafodelista"/>
        <w:jc w:val="both"/>
      </w:pPr>
      <w:r w:rsidRPr="003146BB">
        <w:t>00001010.01111000.01101101.11111000</w:t>
      </w:r>
    </w:p>
    <w:p w14:paraId="40A8D064" w14:textId="77777777" w:rsidR="003146BB" w:rsidRDefault="003146BB" w:rsidP="003146BB">
      <w:pPr>
        <w:jc w:val="both"/>
      </w:pPr>
    </w:p>
    <w:p w14:paraId="58689F01" w14:textId="1E7CF031" w:rsidR="003146BB" w:rsidRDefault="003146BB" w:rsidP="003146BB">
      <w:pPr>
        <w:pStyle w:val="Prrafodelista"/>
        <w:numPr>
          <w:ilvl w:val="0"/>
          <w:numId w:val="15"/>
        </w:numPr>
        <w:jc w:val="both"/>
      </w:pPr>
      <w:r w:rsidRPr="003146BB">
        <w:t>Una red clase B será dividida en 20 subredes a las que se sumara</w:t>
      </w:r>
      <w:r>
        <w:t>n 30 más en los próximos años ¿Qué</w:t>
      </w:r>
      <w:r w:rsidRPr="003146BB">
        <w:t xml:space="preserve"> mascara se deberá utilizar para obtener un total de 800 host por subred?</w:t>
      </w:r>
    </w:p>
    <w:p w14:paraId="3C27044F" w14:textId="2C23E98E" w:rsidR="00AE10CD" w:rsidRDefault="00AE10CD" w:rsidP="003146BB">
      <w:pPr>
        <w:pStyle w:val="Prrafodelista"/>
        <w:numPr>
          <w:ilvl w:val="0"/>
          <w:numId w:val="15"/>
        </w:numPr>
        <w:jc w:val="both"/>
      </w:pPr>
      <w:r w:rsidRPr="00AE10CD">
        <w:t>Una red clase B será dividida en 20 subredes a las que se sumaran</w:t>
      </w:r>
      <w:r>
        <w:t xml:space="preserve"> 4 más en los próximos años ¿Qué</w:t>
      </w:r>
      <w:r w:rsidRPr="00AE10CD">
        <w:t xml:space="preserve"> mascara se deberá utilizar para obtener un total de 2000 host por subred?</w:t>
      </w:r>
    </w:p>
    <w:p w14:paraId="78C3C1A0" w14:textId="19E1ED93" w:rsidR="00AE10CD" w:rsidRDefault="00AE10CD" w:rsidP="003146BB">
      <w:pPr>
        <w:pStyle w:val="Prrafodelista"/>
        <w:numPr>
          <w:ilvl w:val="0"/>
          <w:numId w:val="15"/>
        </w:numPr>
        <w:jc w:val="both"/>
      </w:pPr>
      <w:r w:rsidRPr="00AE10CD">
        <w:t>A partir de la direc</w:t>
      </w:r>
      <w:r>
        <w:t>ción IP 192.168.85.129 /26 , ¿Cu</w:t>
      </w:r>
      <w:r w:rsidRPr="00AE10CD">
        <w:t xml:space="preserve">al es la dirección de subred y de </w:t>
      </w:r>
      <w:proofErr w:type="spellStart"/>
      <w:r w:rsidRPr="00AE10CD">
        <w:t>broadcast</w:t>
      </w:r>
      <w:proofErr w:type="spellEnd"/>
      <w:r w:rsidRPr="00AE10CD">
        <w:t xml:space="preserve"> a la que pertenece el host?</w:t>
      </w:r>
    </w:p>
    <w:p w14:paraId="00ED8C4D" w14:textId="10323567" w:rsidR="00AE10CD" w:rsidRDefault="00AE10CD" w:rsidP="003146BB">
      <w:pPr>
        <w:pStyle w:val="Prrafodelista"/>
        <w:numPr>
          <w:ilvl w:val="0"/>
          <w:numId w:val="15"/>
        </w:numPr>
        <w:jc w:val="both"/>
      </w:pPr>
      <w:r w:rsidRPr="00AE10CD">
        <w:t>Una red clase C 192.168.1.0 /3</w:t>
      </w:r>
      <w:r>
        <w:t>0, esta dividida en subredes ¿Cu</w:t>
      </w:r>
      <w:r w:rsidRPr="00AE10CD">
        <w:t>antas subredes y cuantos host por subred tendrá cada una?</w:t>
      </w:r>
    </w:p>
    <w:p w14:paraId="71376098" w14:textId="3354D03D" w:rsidR="00AE10CD" w:rsidRDefault="00AE10CD" w:rsidP="003146BB">
      <w:pPr>
        <w:pStyle w:val="Prrafodelista"/>
        <w:numPr>
          <w:ilvl w:val="0"/>
          <w:numId w:val="15"/>
        </w:numPr>
        <w:jc w:val="both"/>
      </w:pPr>
      <w:r w:rsidRPr="00AE10CD">
        <w:t>Usted tiene una IP 156.233.42.56 con una mascara de subred de 7 bits. ¿Cuántos host y cuantas subredes son posibles?</w:t>
      </w:r>
    </w:p>
    <w:p w14:paraId="57C589BA" w14:textId="6C0063A6" w:rsidR="00AE10CD" w:rsidRDefault="00AE10CD" w:rsidP="003146BB">
      <w:pPr>
        <w:pStyle w:val="Prrafodelista"/>
        <w:numPr>
          <w:ilvl w:val="0"/>
          <w:numId w:val="15"/>
        </w:numPr>
        <w:jc w:val="both"/>
      </w:pPr>
      <w:r w:rsidRPr="00AE10CD">
        <w:t>Una red clase B será dividida en subredes. ¿Que mascara se deberá utilizar para obtener un total de 500 host por subred?</w:t>
      </w:r>
    </w:p>
    <w:p w14:paraId="300CA501" w14:textId="334835CA" w:rsidR="00415D22" w:rsidRDefault="00415D22" w:rsidP="00415D22">
      <w:pPr>
        <w:pStyle w:val="Prrafodelista"/>
        <w:numPr>
          <w:ilvl w:val="0"/>
          <w:numId w:val="15"/>
        </w:numPr>
        <w:jc w:val="both"/>
      </w:pPr>
      <w:r>
        <w:t>6 Subredes mínimo…. IP 180.10.1.0 Máscara: 255.255.254.0</w:t>
      </w:r>
    </w:p>
    <w:p w14:paraId="7022F133" w14:textId="3E1A77CB" w:rsidR="00415D22" w:rsidRDefault="00213614" w:rsidP="00415D22">
      <w:pPr>
        <w:pStyle w:val="Prrafodelista"/>
        <w:numPr>
          <w:ilvl w:val="0"/>
          <w:numId w:val="15"/>
        </w:numPr>
        <w:jc w:val="both"/>
      </w:pPr>
      <w:r>
        <w:t>Subredes de 120 host mínimo</w:t>
      </w:r>
      <w:r w:rsidR="00415D22">
        <w:t>. IP: 172.15.35.0 Máscara: 255.255.255.0</w:t>
      </w:r>
    </w:p>
    <w:p w14:paraId="078C2991" w14:textId="59A50357" w:rsidR="00415D22" w:rsidRDefault="00415D22" w:rsidP="00415D22">
      <w:pPr>
        <w:pStyle w:val="Prrafodelista"/>
        <w:numPr>
          <w:ilvl w:val="0"/>
          <w:numId w:val="15"/>
        </w:numPr>
        <w:jc w:val="both"/>
      </w:pPr>
      <w:r>
        <w:lastRenderedPageBreak/>
        <w:t>100 subredes mínimo. IP 10.0.0.0 Máscara: 255.0.0.0. Obtener las subredes 39, 76, 87, 99</w:t>
      </w:r>
      <w:r w:rsidR="00213614">
        <w:t>.</w:t>
      </w:r>
    </w:p>
    <w:p w14:paraId="4A9D9CAD" w14:textId="15723697" w:rsidR="00213614" w:rsidRDefault="00213614" w:rsidP="00213614">
      <w:pPr>
        <w:pStyle w:val="Prrafodelista"/>
        <w:numPr>
          <w:ilvl w:val="0"/>
          <w:numId w:val="15"/>
        </w:numPr>
        <w:jc w:val="both"/>
      </w:pPr>
      <w:r>
        <w:t xml:space="preserve">Con esta dirección IP 192.168.1.1. Obtener las 4 subredes 300, 350, 260, 270 </w:t>
      </w:r>
      <w:proofErr w:type="spellStart"/>
      <w:r>
        <w:t>host’s</w:t>
      </w:r>
      <w:proofErr w:type="spellEnd"/>
      <w:r>
        <w:t xml:space="preserve"> cada una.</w:t>
      </w:r>
    </w:p>
    <w:p w14:paraId="272352DB" w14:textId="5338AA06" w:rsidR="00415D22" w:rsidRDefault="00415D22" w:rsidP="00415D22">
      <w:pPr>
        <w:pStyle w:val="Prrafodelista"/>
        <w:numPr>
          <w:ilvl w:val="0"/>
          <w:numId w:val="15"/>
        </w:numPr>
        <w:jc w:val="both"/>
      </w:pPr>
      <w:r>
        <w:t>Obtener 2000 host mínimo por subred. IP 153.15.0.0 255.255.192.0. Obtener:</w:t>
      </w:r>
    </w:p>
    <w:p w14:paraId="112E515C" w14:textId="77777777" w:rsidR="00415D22" w:rsidRDefault="00415D22" w:rsidP="00341C8E">
      <w:pPr>
        <w:ind w:left="1440"/>
        <w:jc w:val="both"/>
      </w:pPr>
      <w:r>
        <w:t>a. El host 1312, de la subred 3.</w:t>
      </w:r>
    </w:p>
    <w:p w14:paraId="38F3F9EF" w14:textId="77777777" w:rsidR="00415D22" w:rsidRDefault="00415D22" w:rsidP="00341C8E">
      <w:pPr>
        <w:ind w:left="1440"/>
        <w:jc w:val="both"/>
      </w:pPr>
      <w:r>
        <w:t>b. El host 287, de la subred 5.</w:t>
      </w:r>
    </w:p>
    <w:p w14:paraId="02C8128E" w14:textId="77777777" w:rsidR="00415D22" w:rsidRDefault="00415D22" w:rsidP="00341C8E">
      <w:pPr>
        <w:ind w:left="1440"/>
        <w:jc w:val="both"/>
      </w:pPr>
      <w:r>
        <w:t>c. El host 1898, de la subred 6.</w:t>
      </w:r>
    </w:p>
    <w:p w14:paraId="507C8510" w14:textId="161EEB9B" w:rsidR="00415D22" w:rsidRDefault="00415D22" w:rsidP="00415D22">
      <w:pPr>
        <w:pStyle w:val="Prrafodelista"/>
        <w:numPr>
          <w:ilvl w:val="0"/>
          <w:numId w:val="15"/>
        </w:numPr>
        <w:jc w:val="both"/>
      </w:pPr>
      <w:r>
        <w:t>30 Subredes mínimo…. IP 190.10.0.0 Máscara: 255.255.192.0 Obtener las subredes 15,20,30</w:t>
      </w:r>
    </w:p>
    <w:p w14:paraId="5409887C" w14:textId="3B414990" w:rsidR="00415D22" w:rsidRDefault="00415D22" w:rsidP="00415D22">
      <w:pPr>
        <w:pStyle w:val="Prrafodelista"/>
        <w:numPr>
          <w:ilvl w:val="0"/>
          <w:numId w:val="15"/>
        </w:numPr>
        <w:jc w:val="both"/>
      </w:pPr>
      <w:r>
        <w:t>Subredes de 500 host mínimo... IP: 172.15.0.0 Máscara: 255.224.0.0</w:t>
      </w:r>
    </w:p>
    <w:p w14:paraId="0CC5ED71" w14:textId="77777777" w:rsidR="00415D22" w:rsidRDefault="00415D22" w:rsidP="00341C8E">
      <w:pPr>
        <w:ind w:left="1440"/>
        <w:jc w:val="both"/>
      </w:pPr>
      <w:r>
        <w:t>a. El host 254, de la subred 3854.</w:t>
      </w:r>
    </w:p>
    <w:p w14:paraId="2032CD36" w14:textId="77777777" w:rsidR="00415D22" w:rsidRDefault="00415D22" w:rsidP="00341C8E">
      <w:pPr>
        <w:ind w:left="1440"/>
        <w:jc w:val="both"/>
      </w:pPr>
      <w:r>
        <w:t>b. El host 64, de la subred 198.</w:t>
      </w:r>
    </w:p>
    <w:p w14:paraId="57F75D31" w14:textId="77777777" w:rsidR="00415D22" w:rsidRDefault="00415D22" w:rsidP="00341C8E">
      <w:pPr>
        <w:ind w:left="1440"/>
        <w:jc w:val="both"/>
      </w:pPr>
      <w:r>
        <w:t>c. El host 487, de la subred 2670.</w:t>
      </w:r>
    </w:p>
    <w:p w14:paraId="084B4D18" w14:textId="63DF9A02" w:rsidR="00415D22" w:rsidRDefault="00415D22" w:rsidP="00341C8E">
      <w:pPr>
        <w:pStyle w:val="Prrafodelista"/>
        <w:numPr>
          <w:ilvl w:val="0"/>
          <w:numId w:val="15"/>
        </w:numPr>
        <w:jc w:val="both"/>
      </w:pPr>
      <w:r>
        <w:t>Subredes de 12 host mínimo... IP: 201.154.10.0 Máscara: 255.255.255.224. Obtener el host 4, 7, 9,</w:t>
      </w:r>
      <w:r w:rsidR="00341C8E">
        <w:t xml:space="preserve"> </w:t>
      </w:r>
      <w:r>
        <w:t>de la 1ª subred y el host 3, 8, 11 de la 2ª subred.</w:t>
      </w:r>
    </w:p>
    <w:p w14:paraId="01692CE3" w14:textId="43CBB38C" w:rsidR="00415D22" w:rsidRDefault="00415D22" w:rsidP="00341C8E">
      <w:pPr>
        <w:pStyle w:val="Prrafodelista"/>
        <w:numPr>
          <w:ilvl w:val="0"/>
          <w:numId w:val="15"/>
        </w:numPr>
        <w:jc w:val="both"/>
      </w:pPr>
      <w:r>
        <w:t>Su red utiliza la dirección IP 172.30.0.0/16. Inicialmente existen 25 subredes con un mínimo de 1000</w:t>
      </w:r>
      <w:r w:rsidR="00341C8E">
        <w:t xml:space="preserve"> </w:t>
      </w:r>
      <w:r>
        <w:t>hosts por subred. Se proyecta un crecimiento en los próximos años de un total de 55 subredes. ¿</w:t>
      </w:r>
      <w:proofErr w:type="spellStart"/>
      <w:r>
        <w:t>Quémascara</w:t>
      </w:r>
      <w:proofErr w:type="spellEnd"/>
      <w:r>
        <w:t xml:space="preserve"> de subred se deberá utilizar?</w:t>
      </w:r>
    </w:p>
    <w:p w14:paraId="3AEBA255" w14:textId="77777777" w:rsidR="00415D22" w:rsidRDefault="00415D22" w:rsidP="00341C8E">
      <w:pPr>
        <w:ind w:left="1440"/>
        <w:jc w:val="both"/>
      </w:pPr>
      <w:r>
        <w:t>A. 255.255.240.0</w:t>
      </w:r>
    </w:p>
    <w:p w14:paraId="7CBF749D" w14:textId="77777777" w:rsidR="00415D22" w:rsidRDefault="00415D22" w:rsidP="00341C8E">
      <w:pPr>
        <w:ind w:left="1440"/>
        <w:jc w:val="both"/>
      </w:pPr>
      <w:r>
        <w:t>B. 255.255.248.0</w:t>
      </w:r>
    </w:p>
    <w:p w14:paraId="57E99941" w14:textId="77777777" w:rsidR="00415D22" w:rsidRDefault="00415D22" w:rsidP="00341C8E">
      <w:pPr>
        <w:ind w:left="1440"/>
        <w:jc w:val="both"/>
      </w:pPr>
      <w:r>
        <w:t>C. 255.255.252.0</w:t>
      </w:r>
    </w:p>
    <w:p w14:paraId="37A933F2" w14:textId="77777777" w:rsidR="00415D22" w:rsidRDefault="00415D22" w:rsidP="00341C8E">
      <w:pPr>
        <w:ind w:left="1440"/>
        <w:jc w:val="both"/>
      </w:pPr>
      <w:r>
        <w:t>D. 255.255.254.0</w:t>
      </w:r>
    </w:p>
    <w:p w14:paraId="713AA2E1" w14:textId="77777777" w:rsidR="00415D22" w:rsidRDefault="00415D22" w:rsidP="00341C8E">
      <w:pPr>
        <w:ind w:left="1440"/>
        <w:jc w:val="both"/>
      </w:pPr>
      <w:r>
        <w:t>E. 255.255.255.0</w:t>
      </w:r>
    </w:p>
    <w:p w14:paraId="74A10E37" w14:textId="5D409698" w:rsidR="00415D22" w:rsidRDefault="00415D22" w:rsidP="00341C8E">
      <w:pPr>
        <w:pStyle w:val="Prrafodelista"/>
        <w:numPr>
          <w:ilvl w:val="0"/>
          <w:numId w:val="15"/>
        </w:numPr>
        <w:jc w:val="both"/>
      </w:pPr>
      <w:r>
        <w:t>¿Cuáles de las siguientes subredes no pertenece a la misma red si se ha utilizado la máscara de</w:t>
      </w:r>
      <w:r w:rsidR="00341C8E">
        <w:t xml:space="preserve"> </w:t>
      </w:r>
      <w:r>
        <w:t>subred 255.255.224.0?</w:t>
      </w:r>
    </w:p>
    <w:p w14:paraId="61AB463F" w14:textId="77777777" w:rsidR="00415D22" w:rsidRDefault="00415D22" w:rsidP="00341C8E">
      <w:pPr>
        <w:ind w:left="1440"/>
        <w:jc w:val="both"/>
      </w:pPr>
      <w:r>
        <w:t>[ ] 172.16.66.24</w:t>
      </w:r>
    </w:p>
    <w:p w14:paraId="02B2B8E1" w14:textId="77777777" w:rsidR="00415D22" w:rsidRDefault="00415D22" w:rsidP="00341C8E">
      <w:pPr>
        <w:ind w:left="1440"/>
        <w:jc w:val="both"/>
      </w:pPr>
      <w:r>
        <w:lastRenderedPageBreak/>
        <w:t>[ ] 172.16.65.33</w:t>
      </w:r>
    </w:p>
    <w:p w14:paraId="1D6B48FC" w14:textId="77777777" w:rsidR="00415D22" w:rsidRDefault="00415D22" w:rsidP="00341C8E">
      <w:pPr>
        <w:ind w:left="1440"/>
        <w:jc w:val="both"/>
      </w:pPr>
      <w:r>
        <w:t>[ ] 172.16.64.42</w:t>
      </w:r>
    </w:p>
    <w:p w14:paraId="205900A0" w14:textId="37DBBCB3" w:rsidR="00415D22" w:rsidRDefault="00415D22" w:rsidP="00341C8E">
      <w:pPr>
        <w:ind w:left="1440"/>
        <w:jc w:val="both"/>
      </w:pPr>
      <w:r>
        <w:t>[ ] 172.16.63.51</w:t>
      </w:r>
    </w:p>
    <w:p w14:paraId="75A6C3BF" w14:textId="718ED633" w:rsidR="006B1915" w:rsidRDefault="006B1915" w:rsidP="006B1915">
      <w:pPr>
        <w:pStyle w:val="Prrafodelista"/>
        <w:numPr>
          <w:ilvl w:val="0"/>
          <w:numId w:val="15"/>
        </w:numPr>
        <w:jc w:val="both"/>
      </w:pPr>
      <w:bookmarkStart w:id="0" w:name="_GoBack"/>
      <w:r w:rsidRPr="006B1915">
        <w:t>Para una red 192.168.10.0 - Obtener 8 subredes.</w:t>
      </w:r>
    </w:p>
    <w:p w14:paraId="0FBC4762" w14:textId="3559D40E" w:rsidR="006B1915" w:rsidRDefault="006B1915" w:rsidP="006B1915">
      <w:pPr>
        <w:pStyle w:val="Prrafodelista"/>
        <w:numPr>
          <w:ilvl w:val="0"/>
          <w:numId w:val="15"/>
        </w:numPr>
        <w:jc w:val="both"/>
      </w:pPr>
      <w:r w:rsidRPr="006B1915">
        <w:t xml:space="preserve">Para una red 192.168.50.0 - Obtener subredes de 60 </w:t>
      </w:r>
      <w:proofErr w:type="spellStart"/>
      <w:r w:rsidRPr="006B1915">
        <w:t>Hots’s</w:t>
      </w:r>
      <w:proofErr w:type="spellEnd"/>
      <w:r w:rsidRPr="006B1915">
        <w:t>.</w:t>
      </w:r>
    </w:p>
    <w:bookmarkEnd w:id="0"/>
    <w:p w14:paraId="5228FC3E" w14:textId="30B4F850" w:rsidR="006B1915" w:rsidRDefault="006B1915" w:rsidP="006B1915">
      <w:pPr>
        <w:pStyle w:val="Prrafodelista"/>
        <w:numPr>
          <w:ilvl w:val="0"/>
          <w:numId w:val="15"/>
        </w:numPr>
        <w:jc w:val="both"/>
      </w:pPr>
      <w:r w:rsidRPr="006B1915">
        <w:t xml:space="preserve">Para una red 192.168.40.0 - Obtener 4 subredes de 5 </w:t>
      </w:r>
      <w:proofErr w:type="spellStart"/>
      <w:r w:rsidRPr="006B1915">
        <w:t>Hots’s</w:t>
      </w:r>
      <w:proofErr w:type="spellEnd"/>
      <w:r w:rsidRPr="006B1915">
        <w:t xml:space="preserve">, </w:t>
      </w:r>
      <w:r>
        <w:t xml:space="preserve">10 </w:t>
      </w:r>
      <w:proofErr w:type="spellStart"/>
      <w:r>
        <w:t>Hots’s</w:t>
      </w:r>
      <w:proofErr w:type="spellEnd"/>
      <w:r>
        <w:t xml:space="preserve">, 15 </w:t>
      </w:r>
      <w:proofErr w:type="spellStart"/>
      <w:r>
        <w:t>Hots’s</w:t>
      </w:r>
      <w:proofErr w:type="spellEnd"/>
      <w:r>
        <w:t xml:space="preserve">, 25 </w:t>
      </w:r>
      <w:proofErr w:type="spellStart"/>
      <w:r>
        <w:t>Hots’s</w:t>
      </w:r>
      <w:proofErr w:type="spellEnd"/>
      <w:r>
        <w:t>.</w:t>
      </w:r>
    </w:p>
    <w:p w14:paraId="29A6D893" w14:textId="00A03720" w:rsidR="006B1915" w:rsidRDefault="006B1915" w:rsidP="006B1915">
      <w:pPr>
        <w:pStyle w:val="Prrafodelista"/>
        <w:numPr>
          <w:ilvl w:val="0"/>
          <w:numId w:val="15"/>
        </w:numPr>
        <w:jc w:val="both"/>
      </w:pPr>
      <w:r w:rsidRPr="006B1915">
        <w:t xml:space="preserve">Para una red 172.15.35.0 y 255.255.255.0 Redes de 120 </w:t>
      </w:r>
      <w:proofErr w:type="spellStart"/>
      <w:r w:rsidRPr="006B1915">
        <w:t>Host’s</w:t>
      </w:r>
      <w:proofErr w:type="spellEnd"/>
      <w:r>
        <w:t>.</w:t>
      </w:r>
    </w:p>
    <w:p w14:paraId="20A5B5AA" w14:textId="6BC76DA4" w:rsidR="00446037" w:rsidRDefault="00446037" w:rsidP="00446037">
      <w:pPr>
        <w:pStyle w:val="Prrafodelista"/>
        <w:numPr>
          <w:ilvl w:val="0"/>
          <w:numId w:val="15"/>
        </w:numPr>
        <w:jc w:val="both"/>
      </w:pPr>
      <w:r>
        <w:t xml:space="preserve">Dada la red 192.168.3.0, realizar </w:t>
      </w:r>
      <w:proofErr w:type="spellStart"/>
      <w:r>
        <w:t>subnetting</w:t>
      </w:r>
      <w:proofErr w:type="spellEnd"/>
      <w:r>
        <w:t xml:space="preserve"> de tipo VLSM para obtener las siguientes subredes con sus correspondientes hosts.</w:t>
      </w:r>
    </w:p>
    <w:p w14:paraId="1036F32F" w14:textId="77777777" w:rsidR="00446037" w:rsidRDefault="00446037" w:rsidP="00446037">
      <w:pPr>
        <w:jc w:val="both"/>
      </w:pPr>
    </w:p>
    <w:p w14:paraId="271BFCEF" w14:textId="77777777" w:rsidR="00446037" w:rsidRDefault="00446037" w:rsidP="00446037">
      <w:pPr>
        <w:ind w:left="1440"/>
        <w:jc w:val="both"/>
      </w:pPr>
      <w:r>
        <w:t>SUBRED 1: 20</w:t>
      </w:r>
    </w:p>
    <w:p w14:paraId="77C332C4" w14:textId="77777777" w:rsidR="00446037" w:rsidRDefault="00446037" w:rsidP="00446037">
      <w:pPr>
        <w:ind w:left="1440"/>
        <w:jc w:val="both"/>
      </w:pPr>
      <w:r>
        <w:t>SUBRED 2: 80</w:t>
      </w:r>
    </w:p>
    <w:p w14:paraId="167F7028" w14:textId="77777777" w:rsidR="00446037" w:rsidRDefault="00446037" w:rsidP="00446037">
      <w:pPr>
        <w:ind w:left="1440"/>
        <w:jc w:val="both"/>
      </w:pPr>
      <w:r>
        <w:t>SUBRED 3: 2</w:t>
      </w:r>
    </w:p>
    <w:p w14:paraId="31FE7830" w14:textId="77777777" w:rsidR="00446037" w:rsidRDefault="00446037" w:rsidP="00446037">
      <w:pPr>
        <w:ind w:left="1440"/>
        <w:jc w:val="both"/>
      </w:pPr>
      <w:r>
        <w:t>SUBRED 4: 20</w:t>
      </w:r>
    </w:p>
    <w:p w14:paraId="0A55921F" w14:textId="77777777" w:rsidR="00446037" w:rsidRDefault="00446037" w:rsidP="00446037">
      <w:pPr>
        <w:ind w:left="1440"/>
        <w:jc w:val="both"/>
      </w:pPr>
      <w:r>
        <w:t>SUBRED 5: 2</w:t>
      </w:r>
    </w:p>
    <w:p w14:paraId="0FD36A15" w14:textId="77777777" w:rsidR="00446037" w:rsidRDefault="00446037" w:rsidP="00446037">
      <w:pPr>
        <w:ind w:left="1440"/>
        <w:jc w:val="both"/>
      </w:pPr>
      <w:r>
        <w:t>SUBRED 6: 2</w:t>
      </w:r>
    </w:p>
    <w:p w14:paraId="65AA258D" w14:textId="77777777" w:rsidR="00446037" w:rsidRDefault="00446037" w:rsidP="00446037">
      <w:pPr>
        <w:pStyle w:val="Prrafodelista"/>
        <w:jc w:val="both"/>
      </w:pPr>
    </w:p>
    <w:p w14:paraId="4B6F852A" w14:textId="2F203A58" w:rsidR="00446037" w:rsidRDefault="00446037" w:rsidP="00446037">
      <w:pPr>
        <w:pStyle w:val="Prrafodelista"/>
        <w:numPr>
          <w:ilvl w:val="0"/>
          <w:numId w:val="15"/>
        </w:numPr>
        <w:jc w:val="both"/>
      </w:pPr>
      <w:r>
        <w:t xml:space="preserve">Dada la red 192.1.1.0, realizar </w:t>
      </w:r>
      <w:proofErr w:type="spellStart"/>
      <w:r>
        <w:t>subnetting</w:t>
      </w:r>
      <w:proofErr w:type="spellEnd"/>
      <w:r>
        <w:t xml:space="preserve"> de tipo VLSM para obtener las siguientes subredes con sus correspondientes hosts.</w:t>
      </w:r>
    </w:p>
    <w:p w14:paraId="1054682A" w14:textId="77777777" w:rsidR="00446037" w:rsidRDefault="00446037" w:rsidP="00446037">
      <w:pPr>
        <w:ind w:left="1440"/>
        <w:jc w:val="both"/>
      </w:pPr>
    </w:p>
    <w:p w14:paraId="112CC6D0" w14:textId="77777777" w:rsidR="00446037" w:rsidRDefault="00446037" w:rsidP="00446037">
      <w:pPr>
        <w:ind w:left="1440"/>
        <w:jc w:val="both"/>
      </w:pPr>
      <w:r>
        <w:t>SUBRED 1: 4</w:t>
      </w:r>
    </w:p>
    <w:p w14:paraId="7DD3CBD6" w14:textId="77777777" w:rsidR="00446037" w:rsidRDefault="00446037" w:rsidP="00446037">
      <w:pPr>
        <w:ind w:left="1440"/>
        <w:jc w:val="both"/>
      </w:pPr>
      <w:r>
        <w:t>SUBRED 2: 50</w:t>
      </w:r>
    </w:p>
    <w:p w14:paraId="413FCC60" w14:textId="77777777" w:rsidR="00446037" w:rsidRDefault="00446037" w:rsidP="00446037">
      <w:pPr>
        <w:ind w:left="1440"/>
        <w:jc w:val="both"/>
      </w:pPr>
      <w:r>
        <w:t>SUBRED 3: 30</w:t>
      </w:r>
    </w:p>
    <w:p w14:paraId="47904DA0" w14:textId="77777777" w:rsidR="00446037" w:rsidRDefault="00446037" w:rsidP="00446037">
      <w:pPr>
        <w:ind w:left="1440"/>
        <w:jc w:val="both"/>
      </w:pPr>
      <w:r>
        <w:t>SUBRED 4: 12</w:t>
      </w:r>
    </w:p>
    <w:p w14:paraId="05FEC94C" w14:textId="77777777" w:rsidR="00446037" w:rsidRDefault="00446037" w:rsidP="00446037">
      <w:pPr>
        <w:ind w:left="1440"/>
        <w:jc w:val="both"/>
      </w:pPr>
      <w:r>
        <w:t>SUBRED 5: 26</w:t>
      </w:r>
    </w:p>
    <w:p w14:paraId="1A7D17BE" w14:textId="77777777" w:rsidR="00446037" w:rsidRDefault="00446037" w:rsidP="00446037">
      <w:pPr>
        <w:ind w:left="1440"/>
        <w:jc w:val="both"/>
      </w:pPr>
      <w:r>
        <w:t>SUBRED 6: 2</w:t>
      </w:r>
    </w:p>
    <w:p w14:paraId="4C04912A" w14:textId="77777777" w:rsidR="00446037" w:rsidRDefault="00446037" w:rsidP="00446037">
      <w:pPr>
        <w:jc w:val="both"/>
      </w:pPr>
    </w:p>
    <w:p w14:paraId="6641DA7D" w14:textId="4D757BEE" w:rsidR="00446037" w:rsidRDefault="00446037" w:rsidP="00446037">
      <w:pPr>
        <w:pStyle w:val="Prrafodelista"/>
        <w:numPr>
          <w:ilvl w:val="0"/>
          <w:numId w:val="15"/>
        </w:numPr>
        <w:jc w:val="both"/>
      </w:pPr>
      <w:r>
        <w:t xml:space="preserve">Dada la red 192.168.10.0, realizar </w:t>
      </w:r>
      <w:proofErr w:type="spellStart"/>
      <w:r>
        <w:t>subnetting</w:t>
      </w:r>
      <w:proofErr w:type="spellEnd"/>
      <w:r>
        <w:t xml:space="preserve"> de tipo VLSM para obtener las siguientes subredes con sus correspondientes hosts.</w:t>
      </w:r>
    </w:p>
    <w:p w14:paraId="0767CC46" w14:textId="77777777" w:rsidR="00446037" w:rsidRDefault="00446037" w:rsidP="00446037">
      <w:pPr>
        <w:ind w:left="1440"/>
        <w:jc w:val="both"/>
      </w:pPr>
    </w:p>
    <w:p w14:paraId="34144B42" w14:textId="77777777" w:rsidR="00446037" w:rsidRDefault="00446037" w:rsidP="00446037">
      <w:pPr>
        <w:ind w:left="1440"/>
        <w:jc w:val="both"/>
      </w:pPr>
      <w:r>
        <w:t>SUBRED 1: 20</w:t>
      </w:r>
    </w:p>
    <w:p w14:paraId="0997F4CD" w14:textId="77777777" w:rsidR="00446037" w:rsidRDefault="00446037" w:rsidP="00446037">
      <w:pPr>
        <w:ind w:left="1440"/>
        <w:jc w:val="both"/>
      </w:pPr>
      <w:r>
        <w:t>SUBRED 2: 10</w:t>
      </w:r>
    </w:p>
    <w:p w14:paraId="25971D70" w14:textId="77777777" w:rsidR="00446037" w:rsidRDefault="00446037" w:rsidP="00446037">
      <w:pPr>
        <w:ind w:left="1440"/>
        <w:jc w:val="both"/>
      </w:pPr>
      <w:r>
        <w:t>SUBRED 3: 10</w:t>
      </w:r>
    </w:p>
    <w:p w14:paraId="315117AC" w14:textId="77777777" w:rsidR="00446037" w:rsidRDefault="00446037" w:rsidP="00446037">
      <w:pPr>
        <w:ind w:left="1440"/>
        <w:jc w:val="both"/>
      </w:pPr>
      <w:r>
        <w:t>SUBRED 4: 50</w:t>
      </w:r>
    </w:p>
    <w:p w14:paraId="0F05EDFD" w14:textId="77777777" w:rsidR="00446037" w:rsidRDefault="00446037" w:rsidP="00446037">
      <w:pPr>
        <w:jc w:val="both"/>
      </w:pPr>
    </w:p>
    <w:p w14:paraId="7187C7D7" w14:textId="77777777" w:rsidR="00446037" w:rsidRDefault="00446037" w:rsidP="00446037">
      <w:pPr>
        <w:pStyle w:val="Prrafodelista"/>
        <w:numPr>
          <w:ilvl w:val="0"/>
          <w:numId w:val="15"/>
        </w:numPr>
        <w:jc w:val="both"/>
      </w:pPr>
      <w:r>
        <w:t>Dada la siguiente dirección de red: 172.25.0.0/16, divídala en subredes de las siguientes capacidades:</w:t>
      </w:r>
    </w:p>
    <w:p w14:paraId="027C1459" w14:textId="77777777" w:rsidR="00446037" w:rsidRDefault="00446037" w:rsidP="00446037">
      <w:pPr>
        <w:pStyle w:val="Prrafodelista"/>
        <w:jc w:val="both"/>
      </w:pPr>
    </w:p>
    <w:p w14:paraId="010A8782" w14:textId="77777777" w:rsidR="00446037" w:rsidRDefault="00446037" w:rsidP="00446037">
      <w:pPr>
        <w:ind w:left="1440"/>
        <w:jc w:val="both"/>
      </w:pPr>
      <w:r>
        <w:t>2 subredes de 1000 hosts</w:t>
      </w:r>
    </w:p>
    <w:p w14:paraId="0BFD3835" w14:textId="77777777" w:rsidR="00446037" w:rsidRDefault="00446037" w:rsidP="00446037">
      <w:pPr>
        <w:ind w:left="1440"/>
        <w:jc w:val="both"/>
      </w:pPr>
      <w:r>
        <w:t>2000 hosts</w:t>
      </w:r>
    </w:p>
    <w:p w14:paraId="0C6202A7" w14:textId="77777777" w:rsidR="00446037" w:rsidRDefault="00446037" w:rsidP="00446037">
      <w:pPr>
        <w:ind w:left="1440"/>
        <w:jc w:val="both"/>
      </w:pPr>
      <w:r>
        <w:t>5 hosts</w:t>
      </w:r>
    </w:p>
    <w:p w14:paraId="270C84E4" w14:textId="77777777" w:rsidR="00446037" w:rsidRDefault="00446037" w:rsidP="00446037">
      <w:pPr>
        <w:ind w:left="1440"/>
        <w:jc w:val="both"/>
      </w:pPr>
      <w:r>
        <w:t>60 hosts</w:t>
      </w:r>
    </w:p>
    <w:p w14:paraId="2652F436" w14:textId="77777777" w:rsidR="00446037" w:rsidRDefault="00446037" w:rsidP="00446037">
      <w:pPr>
        <w:ind w:left="1440"/>
        <w:jc w:val="both"/>
      </w:pPr>
      <w:r>
        <w:t>70 hosts</w:t>
      </w:r>
    </w:p>
    <w:p w14:paraId="576F817D" w14:textId="77777777" w:rsidR="00446037" w:rsidRDefault="00446037" w:rsidP="00446037">
      <w:pPr>
        <w:ind w:left="1440"/>
        <w:jc w:val="both"/>
      </w:pPr>
      <w:r>
        <w:t>15 enlaces de 2 hosts por enlace</w:t>
      </w:r>
    </w:p>
    <w:p w14:paraId="78CD8CD1" w14:textId="77777777" w:rsidR="006B1915" w:rsidRDefault="006B1915" w:rsidP="00446037">
      <w:pPr>
        <w:jc w:val="both"/>
      </w:pPr>
    </w:p>
    <w:p w14:paraId="29A91C78" w14:textId="126E61BD" w:rsidR="00BB3E4F" w:rsidRPr="009969A5" w:rsidRDefault="00BB3E4F" w:rsidP="00446037">
      <w:pPr>
        <w:jc w:val="both"/>
      </w:pPr>
      <w:r>
        <w:rPr>
          <w:noProof/>
          <w:lang w:val="es-ES_tradnl" w:eastAsia="es-ES_tradnl"/>
        </w:rPr>
        <w:drawing>
          <wp:inline distT="0" distB="0" distL="0" distR="0" wp14:anchorId="7C6790BC" wp14:editId="518FBDBA">
            <wp:extent cx="5727700" cy="3581400"/>
            <wp:effectExtent l="0" t="0" r="12700" b="0"/>
            <wp:docPr id="1" name="Imagen 1" descr="../../../Desktop/Captura%20de%20pantalla%202016-03-27%20a%20las%2017.5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3-27%20a%20las%2017.56.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581400"/>
                    </a:xfrm>
                    <a:prstGeom prst="rect">
                      <a:avLst/>
                    </a:prstGeom>
                    <a:noFill/>
                    <a:ln>
                      <a:noFill/>
                    </a:ln>
                  </pic:spPr>
                </pic:pic>
              </a:graphicData>
            </a:graphic>
          </wp:inline>
        </w:drawing>
      </w:r>
    </w:p>
    <w:sectPr w:rsidR="00BB3E4F" w:rsidRPr="009969A5">
      <w:footerReference w:type="default" r:id="rId8"/>
      <w:headerReference w:type="first" r:id="rId9"/>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18528" w14:textId="77777777" w:rsidR="00AB4644" w:rsidRDefault="00AB4644">
      <w:r>
        <w:separator/>
      </w:r>
    </w:p>
    <w:p w14:paraId="00DE21F5" w14:textId="77777777" w:rsidR="00AB4644" w:rsidRDefault="00AB4644"/>
  </w:endnote>
  <w:endnote w:type="continuationSeparator" w:id="0">
    <w:p w14:paraId="1C74384B" w14:textId="77777777" w:rsidR="00AB4644" w:rsidRDefault="00AB4644">
      <w:r>
        <w:continuationSeparator/>
      </w:r>
    </w:p>
    <w:p w14:paraId="31A049D9" w14:textId="77777777" w:rsidR="00AB4644" w:rsidRDefault="00AB4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0000000000000000000"/>
    <w:charset w:val="DE"/>
    <w:family w:val="roman"/>
    <w:notTrueType/>
    <w:pitch w:val="variable"/>
    <w:sig w:usb0="01000001" w:usb1="00000000" w:usb2="00000000" w:usb3="00000000" w:csb0="00010000" w:csb1="00000000"/>
  </w:font>
  <w:font w:name="Decima Nova Pro">
    <w:altName w:val="Seravek Medium"/>
    <w:panose1 w:val="00000000000000000000"/>
    <w:charset w:val="00"/>
    <w:family w:val="modern"/>
    <w:notTrueType/>
    <w:pitch w:val="variable"/>
    <w:sig w:usb0="8000022F" w:usb1="4000004A"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7793BA2" w14:textId="77777777" w:rsidR="00B32227" w:rsidRDefault="00B32227">
        <w:pPr>
          <w:pStyle w:val="Piedepgina"/>
        </w:pPr>
        <w:r>
          <w:fldChar w:fldCharType="begin"/>
        </w:r>
        <w:r>
          <w:instrText xml:space="preserve"> PAGE   \* MERGEFORMAT </w:instrText>
        </w:r>
        <w:r>
          <w:fldChar w:fldCharType="separate"/>
        </w:r>
        <w:r w:rsidR="005B680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8B1D7" w14:textId="77777777" w:rsidR="00AB4644" w:rsidRDefault="00AB4644">
      <w:r>
        <w:separator/>
      </w:r>
    </w:p>
    <w:p w14:paraId="7FAB78B7" w14:textId="77777777" w:rsidR="00AB4644" w:rsidRDefault="00AB4644"/>
  </w:footnote>
  <w:footnote w:type="continuationSeparator" w:id="0">
    <w:p w14:paraId="57A70D6B" w14:textId="77777777" w:rsidR="00AB4644" w:rsidRDefault="00AB4644">
      <w:r>
        <w:continuationSeparator/>
      </w:r>
    </w:p>
    <w:p w14:paraId="3EBAABE5" w14:textId="77777777" w:rsidR="00AB4644" w:rsidRDefault="00AB464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2D4BE" w14:textId="19CC48F8" w:rsidR="006F07EC" w:rsidRDefault="006F07EC" w:rsidP="006F07EC">
    <w:pPr>
      <w:pStyle w:val="Encabezado"/>
      <w:ind w:left="-284"/>
    </w:pPr>
    <w:r>
      <w:rPr>
        <w:noProof/>
        <w:lang w:val="es-ES_tradnl" w:eastAsia="es-ES_tradnl"/>
      </w:rPr>
      <w:drawing>
        <wp:anchor distT="0" distB="0" distL="114300" distR="114300" simplePos="0" relativeHeight="251660288" behindDoc="0" locked="0" layoutInCell="1" allowOverlap="1" wp14:anchorId="6173826E" wp14:editId="21DD7304">
          <wp:simplePos x="0" y="0"/>
          <wp:positionH relativeFrom="column">
            <wp:posOffset>-113030</wp:posOffset>
          </wp:positionH>
          <wp:positionV relativeFrom="paragraph">
            <wp:posOffset>-222885</wp:posOffset>
          </wp:positionV>
          <wp:extent cx="3224530" cy="615950"/>
          <wp:effectExtent l="0" t="0" r="1270" b="0"/>
          <wp:wrapNone/>
          <wp:docPr id="5" name="Imagen 5" descr="E:\CALIDAD\ZARAGOZA CALIDAD EFQM\LOGOTIPOS SALESIANOS\LOGOS 12 03 15\Logotipos_colegio\ZARAGOZAcoleH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LIDAD\ZARAGOZA CALIDAD EFQM\LOGOTIPOS SALESIANOS\LOGOS 12 03 15\Logotipos_colegio\ZARAGOZAcoleHN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24530" cy="61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C5D39" w14:textId="4D50625F" w:rsidR="006F07EC" w:rsidRDefault="006F07EC">
    <w:pPr>
      <w:pStyle w:val="Encabezado"/>
    </w:pPr>
    <w:r>
      <w:rPr>
        <w:noProof/>
        <w:lang w:val="es-ES_tradnl" w:eastAsia="es-ES_tradnl"/>
      </w:rPr>
      <mc:AlternateContent>
        <mc:Choice Requires="wps">
          <w:drawing>
            <wp:anchor distT="0" distB="0" distL="114300" distR="114300" simplePos="0" relativeHeight="251659264" behindDoc="1" locked="0" layoutInCell="1" allowOverlap="1" wp14:anchorId="09A1A4D7" wp14:editId="193D711F">
              <wp:simplePos x="0" y="0"/>
              <wp:positionH relativeFrom="column">
                <wp:posOffset>-437457</wp:posOffset>
              </wp:positionH>
              <wp:positionV relativeFrom="paragraph">
                <wp:posOffset>197543</wp:posOffset>
              </wp:positionV>
              <wp:extent cx="334645" cy="7863840"/>
              <wp:effectExtent l="0" t="0" r="8255" b="381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786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45F17" w14:textId="77777777" w:rsidR="006F07EC" w:rsidRPr="00D74388" w:rsidRDefault="006F07EC" w:rsidP="006F07EC">
                          <w:pPr>
                            <w:rPr>
                              <w:rFonts w:ascii="Decima Nova Pro" w:hAnsi="Decima Nova Pro"/>
                              <w:color w:val="808080"/>
                              <w:kern w:val="18"/>
                              <w:sz w:val="16"/>
                            </w:rPr>
                          </w:pPr>
                          <w:r>
                            <w:rPr>
                              <w:rFonts w:ascii="Decima Nova Pro" w:hAnsi="Decima Nova Pro"/>
                              <w:color w:val="808080"/>
                              <w:kern w:val="18"/>
                              <w:sz w:val="16"/>
                            </w:rPr>
                            <w:t xml:space="preserve">PC050401v1  </w:t>
                          </w:r>
                          <w:r w:rsidRPr="00D74388">
                            <w:rPr>
                              <w:rFonts w:ascii="Decima Nova Pro" w:hAnsi="Decima Nova Pro"/>
                              <w:color w:val="808080"/>
                              <w:kern w:val="18"/>
                              <w:sz w:val="16"/>
                            </w:rPr>
                            <w:fldChar w:fldCharType="begin"/>
                          </w:r>
                          <w:r w:rsidRPr="00D74388">
                            <w:rPr>
                              <w:rFonts w:ascii="Decima Nova Pro" w:hAnsi="Decima Nova Pro"/>
                              <w:color w:val="808080"/>
                              <w:kern w:val="18"/>
                              <w:sz w:val="16"/>
                            </w:rPr>
                            <w:instrText xml:space="preserve"> FILENAME   \* MERGEFORMAT </w:instrText>
                          </w:r>
                          <w:r w:rsidRPr="00D74388">
                            <w:rPr>
                              <w:rFonts w:ascii="Decima Nova Pro" w:hAnsi="Decima Nova Pro"/>
                              <w:color w:val="808080"/>
                              <w:kern w:val="18"/>
                              <w:sz w:val="16"/>
                            </w:rPr>
                            <w:fldChar w:fldCharType="separate"/>
                          </w:r>
                          <w:r>
                            <w:rPr>
                              <w:rFonts w:ascii="Decima Nova Pro" w:hAnsi="Decima Nova Pro"/>
                              <w:noProof/>
                              <w:color w:val="808080"/>
                              <w:kern w:val="18"/>
                              <w:sz w:val="16"/>
                            </w:rPr>
                            <w:t>Documento3</w:t>
                          </w:r>
                          <w:r w:rsidRPr="00D74388">
                            <w:rPr>
                              <w:rFonts w:ascii="Decima Nova Pro" w:hAnsi="Decima Nova Pro"/>
                              <w:color w:val="808080"/>
                              <w:kern w:val="18"/>
                              <w:sz w:val="16"/>
                            </w:rPr>
                            <w:fldChar w:fldCharType="end"/>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A1A4D7" id="_x0000_t202" coordsize="21600,21600" o:spt="202" path="m0,0l0,21600,21600,21600,21600,0xe">
              <v:stroke joinstyle="miter"/>
              <v:path gradientshapeok="t" o:connecttype="rect"/>
            </v:shapetype>
            <v:shape id="Cuadro_x0020_de_x0020_texto_x0020_8" o:spid="_x0000_s1026" type="#_x0000_t202" style="position:absolute;margin-left:-34.45pt;margin-top:15.55pt;width:26.35pt;height:6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" stroked="f">
              <v:textbox style="layout-flow:vertical;mso-layout-flow-alt:bottom-to-top">
                <w:txbxContent>
                  <w:p w14:paraId="36945F17" w14:textId="77777777" w:rsidR="006F07EC" w:rsidRPr="00D74388" w:rsidRDefault="006F07EC" w:rsidP="006F07EC">
                    <w:pPr>
                      <w:rPr>
                        <w:rFonts w:ascii="Decima Nova Pro" w:hAnsi="Decima Nova Pro"/>
                        <w:color w:val="808080"/>
                        <w:kern w:val="18"/>
                        <w:sz w:val="16"/>
                      </w:rPr>
                    </w:pPr>
                    <w:r>
                      <w:rPr>
                        <w:rFonts w:ascii="Decima Nova Pro" w:hAnsi="Decima Nova Pro"/>
                        <w:color w:val="808080"/>
                        <w:kern w:val="18"/>
                        <w:sz w:val="16"/>
                      </w:rPr>
                      <w:t xml:space="preserve">PC050401v1  </w:t>
                    </w:r>
                    <w:r w:rsidRPr="00D74388">
                      <w:rPr>
                        <w:rFonts w:ascii="Decima Nova Pro" w:hAnsi="Decima Nova Pro"/>
                        <w:color w:val="808080"/>
                        <w:kern w:val="18"/>
                        <w:sz w:val="16"/>
                      </w:rPr>
                      <w:fldChar w:fldCharType="begin"/>
                    </w:r>
                    <w:r w:rsidRPr="00D74388">
                      <w:rPr>
                        <w:rFonts w:ascii="Decima Nova Pro" w:hAnsi="Decima Nova Pro"/>
                        <w:color w:val="808080"/>
                        <w:kern w:val="18"/>
                        <w:sz w:val="16"/>
                      </w:rPr>
                      <w:instrText xml:space="preserve"> FILENAME   \* MERGEFORMAT </w:instrText>
                    </w:r>
                    <w:r w:rsidRPr="00D74388">
                      <w:rPr>
                        <w:rFonts w:ascii="Decima Nova Pro" w:hAnsi="Decima Nova Pro"/>
                        <w:color w:val="808080"/>
                        <w:kern w:val="18"/>
                        <w:sz w:val="16"/>
                      </w:rPr>
                      <w:fldChar w:fldCharType="separate"/>
                    </w:r>
                    <w:r>
                      <w:rPr>
                        <w:rFonts w:ascii="Decima Nova Pro" w:hAnsi="Decima Nova Pro"/>
                        <w:noProof/>
                        <w:color w:val="808080"/>
                        <w:kern w:val="18"/>
                        <w:sz w:val="16"/>
                      </w:rPr>
                      <w:t>Documento3</w:t>
                    </w:r>
                    <w:r w:rsidRPr="00D74388">
                      <w:rPr>
                        <w:rFonts w:ascii="Decima Nova Pro" w:hAnsi="Decima Nova Pro"/>
                        <w:color w:val="808080"/>
                        <w:kern w:val="18"/>
                        <w:sz w:val="16"/>
                      </w:rPr>
                      <w:fldChar w:fldCharType="end"/>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39D106E"/>
    <w:multiLevelType w:val="hybridMultilevel"/>
    <w:tmpl w:val="1DA6E850"/>
    <w:lvl w:ilvl="0" w:tplc="930A86D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4FA6982"/>
    <w:multiLevelType w:val="hybridMultilevel"/>
    <w:tmpl w:val="D754462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
    <w:nsid w:val="1AD518A5"/>
    <w:multiLevelType w:val="hybridMultilevel"/>
    <w:tmpl w:val="39804934"/>
    <w:lvl w:ilvl="0" w:tplc="930A86D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E1427E6"/>
    <w:multiLevelType w:val="hybridMultilevel"/>
    <w:tmpl w:val="D8A2382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0906CDF"/>
    <w:multiLevelType w:val="hybridMultilevel"/>
    <w:tmpl w:val="9E244A1C"/>
    <w:lvl w:ilvl="0" w:tplc="A78AD9E8">
      <w:start w:val="1"/>
      <w:numFmt w:val="bullet"/>
      <w:pStyle w:val="Listaconvieta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F128E"/>
    <w:multiLevelType w:val="hybridMultilevel"/>
    <w:tmpl w:val="F53A7CCC"/>
    <w:lvl w:ilvl="0" w:tplc="930A86D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16449DB"/>
    <w:multiLevelType w:val="hybridMultilevel"/>
    <w:tmpl w:val="3E968F9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3956CDD"/>
    <w:multiLevelType w:val="hybridMultilevel"/>
    <w:tmpl w:val="38AA26E8"/>
    <w:lvl w:ilvl="0" w:tplc="930A86D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4344E8A"/>
    <w:multiLevelType w:val="hybridMultilevel"/>
    <w:tmpl w:val="A1FA8786"/>
    <w:lvl w:ilvl="0" w:tplc="930A86D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8A65414"/>
    <w:multiLevelType w:val="hybridMultilevel"/>
    <w:tmpl w:val="D1E49F08"/>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nsid w:val="55A97069"/>
    <w:multiLevelType w:val="hybridMultilevel"/>
    <w:tmpl w:val="9448F8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EDD14D7"/>
    <w:multiLevelType w:val="hybridMultilevel"/>
    <w:tmpl w:val="33603C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39B7D94"/>
    <w:multiLevelType w:val="hybridMultilevel"/>
    <w:tmpl w:val="C92E829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8AB4355"/>
    <w:multiLevelType w:val="hybridMultilevel"/>
    <w:tmpl w:val="0B203272"/>
    <w:lvl w:ilvl="0" w:tplc="CE0E85FE">
      <w:start w:val="1"/>
      <w:numFmt w:val="decimal"/>
      <w:pStyle w:val="Listaconnme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0956143"/>
    <w:multiLevelType w:val="hybridMultilevel"/>
    <w:tmpl w:val="1AE4FDC2"/>
    <w:lvl w:ilvl="0" w:tplc="930A86D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5"/>
  </w:num>
  <w:num w:numId="5">
    <w:abstractNumId w:val="12"/>
  </w:num>
  <w:num w:numId="6">
    <w:abstractNumId w:val="9"/>
  </w:num>
  <w:num w:numId="7">
    <w:abstractNumId w:val="10"/>
  </w:num>
  <w:num w:numId="8">
    <w:abstractNumId w:val="2"/>
  </w:num>
  <w:num w:numId="9">
    <w:abstractNumId w:val="16"/>
  </w:num>
  <w:num w:numId="10">
    <w:abstractNumId w:val="8"/>
  </w:num>
  <w:num w:numId="11">
    <w:abstractNumId w:val="7"/>
  </w:num>
  <w:num w:numId="12">
    <w:abstractNumId w:val="5"/>
  </w:num>
  <w:num w:numId="13">
    <w:abstractNumId w:val="4"/>
  </w:num>
  <w:num w:numId="14">
    <w:abstractNumId w:val="11"/>
  </w:num>
  <w:num w:numId="15">
    <w:abstractNumId w:val="13"/>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C9"/>
    <w:rsid w:val="00092E0C"/>
    <w:rsid w:val="000A1E95"/>
    <w:rsid w:val="000C38E6"/>
    <w:rsid w:val="000D75D9"/>
    <w:rsid w:val="00102C77"/>
    <w:rsid w:val="00106A32"/>
    <w:rsid w:val="00181C1C"/>
    <w:rsid w:val="0018330F"/>
    <w:rsid w:val="001B6A09"/>
    <w:rsid w:val="001C1789"/>
    <w:rsid w:val="001D44DD"/>
    <w:rsid w:val="001E3185"/>
    <w:rsid w:val="00213614"/>
    <w:rsid w:val="002661C9"/>
    <w:rsid w:val="002B2C2F"/>
    <w:rsid w:val="002E1B87"/>
    <w:rsid w:val="002F416D"/>
    <w:rsid w:val="003146BB"/>
    <w:rsid w:val="00341C8E"/>
    <w:rsid w:val="00343D8B"/>
    <w:rsid w:val="0035342A"/>
    <w:rsid w:val="00353E1C"/>
    <w:rsid w:val="00385C62"/>
    <w:rsid w:val="003C4930"/>
    <w:rsid w:val="003F0AEE"/>
    <w:rsid w:val="0041540A"/>
    <w:rsid w:val="00415D22"/>
    <w:rsid w:val="004169B2"/>
    <w:rsid w:val="00446037"/>
    <w:rsid w:val="00457C31"/>
    <w:rsid w:val="004C40E0"/>
    <w:rsid w:val="004D4709"/>
    <w:rsid w:val="00512303"/>
    <w:rsid w:val="00572312"/>
    <w:rsid w:val="0058571D"/>
    <w:rsid w:val="005A6A9B"/>
    <w:rsid w:val="005B456C"/>
    <w:rsid w:val="005B6806"/>
    <w:rsid w:val="005D23B9"/>
    <w:rsid w:val="005F4E79"/>
    <w:rsid w:val="00645A07"/>
    <w:rsid w:val="006B1915"/>
    <w:rsid w:val="006B315B"/>
    <w:rsid w:val="006F07EC"/>
    <w:rsid w:val="00772151"/>
    <w:rsid w:val="0077574A"/>
    <w:rsid w:val="00784758"/>
    <w:rsid w:val="007A4482"/>
    <w:rsid w:val="007A5BEA"/>
    <w:rsid w:val="007B525D"/>
    <w:rsid w:val="007F5573"/>
    <w:rsid w:val="008A3C7F"/>
    <w:rsid w:val="008B29BD"/>
    <w:rsid w:val="00937AB5"/>
    <w:rsid w:val="00945A85"/>
    <w:rsid w:val="00962161"/>
    <w:rsid w:val="009969A5"/>
    <w:rsid w:val="009F6ABC"/>
    <w:rsid w:val="00A3224F"/>
    <w:rsid w:val="00A80E74"/>
    <w:rsid w:val="00AB4644"/>
    <w:rsid w:val="00AE0661"/>
    <w:rsid w:val="00AE10CD"/>
    <w:rsid w:val="00AF23DA"/>
    <w:rsid w:val="00B052CE"/>
    <w:rsid w:val="00B22081"/>
    <w:rsid w:val="00B32227"/>
    <w:rsid w:val="00B37CBE"/>
    <w:rsid w:val="00B527AE"/>
    <w:rsid w:val="00B57DB2"/>
    <w:rsid w:val="00BB3E4F"/>
    <w:rsid w:val="00C31CC2"/>
    <w:rsid w:val="00C471C9"/>
    <w:rsid w:val="00D254B8"/>
    <w:rsid w:val="00D3291E"/>
    <w:rsid w:val="00D503AB"/>
    <w:rsid w:val="00D90B29"/>
    <w:rsid w:val="00D955A6"/>
    <w:rsid w:val="00DA0A40"/>
    <w:rsid w:val="00E21C14"/>
    <w:rsid w:val="00E65F82"/>
    <w:rsid w:val="00E7222D"/>
    <w:rsid w:val="00E7522E"/>
    <w:rsid w:val="00F058B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CB2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E95"/>
    <w:rPr>
      <w:lang w:val="es-ES"/>
    </w:rPr>
  </w:style>
  <w:style w:type="paragraph" w:styleId="Ttulo1">
    <w:name w:val="heading 1"/>
    <w:basedOn w:val="Normal"/>
    <w:next w:val="Normal"/>
    <w:link w:val="Ttulo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tulo2">
    <w:name w:val="heading 2"/>
    <w:basedOn w:val="Normal"/>
    <w:next w:val="Normal"/>
    <w:link w:val="Ttulo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tulo3">
    <w:name w:val="heading 3"/>
    <w:basedOn w:val="Normal"/>
    <w:next w:val="Normal"/>
    <w:link w:val="Ttulo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tulo4">
    <w:name w:val="heading 4"/>
    <w:basedOn w:val="Normal"/>
    <w:next w:val="Normal"/>
    <w:link w:val="Ttulo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tulo5">
    <w:name w:val="heading 5"/>
    <w:basedOn w:val="Normal"/>
    <w:next w:val="Normal"/>
    <w:link w:val="Ttulo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tulo6">
    <w:name w:val="heading 6"/>
    <w:basedOn w:val="Normal"/>
    <w:next w:val="Normal"/>
    <w:link w:val="Ttulo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tulo7">
    <w:name w:val="heading 7"/>
    <w:basedOn w:val="Normal"/>
    <w:next w:val="Normal"/>
    <w:link w:val="Ttulo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tulo8">
    <w:name w:val="heading 8"/>
    <w:basedOn w:val="Normal"/>
    <w:next w:val="Normal"/>
    <w:link w:val="Ttulo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tulo9">
    <w:name w:val="heading 9"/>
    <w:basedOn w:val="Normal"/>
    <w:next w:val="Normal"/>
    <w:link w:val="Ttulo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9"/>
    <w:qFormat/>
    <w:pPr>
      <w:numPr>
        <w:numId w:val="3"/>
      </w:numPr>
    </w:pPr>
  </w:style>
  <w:style w:type="character" w:customStyle="1" w:styleId="Ttulo1Car">
    <w:name w:val="Título 1 Car"/>
    <w:basedOn w:val="Fuentedeprrafopredeter"/>
    <w:link w:val="Ttulo1"/>
    <w:uiPriority w:val="9"/>
    <w:rPr>
      <w:rFonts w:asciiTheme="majorHAnsi" w:eastAsiaTheme="majorEastAsia" w:hAnsiTheme="majorHAnsi" w:cstheme="majorBidi"/>
      <w:color w:val="731C3F" w:themeColor="accent1"/>
      <w:sz w:val="40"/>
      <w:szCs w:val="32"/>
    </w:rPr>
  </w:style>
  <w:style w:type="paragraph" w:styleId="Listaconnmeros">
    <w:name w:val="List Number"/>
    <w:basedOn w:val="Normal"/>
    <w:uiPriority w:val="9"/>
    <w:qFormat/>
    <w:pPr>
      <w:numPr>
        <w:numId w:val="4"/>
      </w:numPr>
    </w:p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Pr>
      <w:color w:val="808080"/>
    </w:rPr>
  </w:style>
  <w:style w:type="paragraph" w:styleId="Puesto">
    <w:name w:val="Title"/>
    <w:basedOn w:val="Normal"/>
    <w:link w:val="Puesto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PuestoCar">
    <w:name w:val="Puesto Car"/>
    <w:basedOn w:val="Fuentedeprrafopredeter"/>
    <w:link w:val="Puesto"/>
    <w:uiPriority w:val="10"/>
    <w:semiHidden/>
    <w:rPr>
      <w:rFonts w:asciiTheme="majorHAnsi" w:eastAsiaTheme="majorEastAsia" w:hAnsiTheme="majorHAnsi" w:cstheme="majorBidi"/>
      <w:caps/>
      <w:color w:val="262626" w:themeColor="text1" w:themeTint="D9"/>
      <w:kern w:val="28"/>
      <w:sz w:val="66"/>
      <w:szCs w:val="56"/>
    </w:rPr>
  </w:style>
  <w:style w:type="paragraph" w:styleId="Subttulo">
    <w:name w:val="Subtitle"/>
    <w:basedOn w:val="Normal"/>
    <w:link w:val="SubttuloCar"/>
    <w:uiPriority w:val="11"/>
    <w:semiHidden/>
    <w:unhideWhenUsed/>
    <w:qFormat/>
    <w:pPr>
      <w:numPr>
        <w:ilvl w:val="1"/>
      </w:numPr>
      <w:spacing w:after="520"/>
      <w:contextualSpacing/>
    </w:pPr>
    <w:rPr>
      <w:rFonts w:eastAsiaTheme="minorEastAsia"/>
      <w:caps/>
      <w:sz w:val="40"/>
    </w:rPr>
  </w:style>
  <w:style w:type="character" w:customStyle="1" w:styleId="SubttuloCar">
    <w:name w:val="Subtítulo Car"/>
    <w:basedOn w:val="Fuentedeprrafopredeter"/>
    <w:link w:val="Subttulo"/>
    <w:uiPriority w:val="11"/>
    <w:semiHidden/>
    <w:rPr>
      <w:rFonts w:eastAsiaTheme="minorEastAsia"/>
      <w:caps/>
      <w:sz w:val="40"/>
    </w:rPr>
  </w:style>
  <w:style w:type="character" w:styleId="Referenciaintensa">
    <w:name w:val="Intense Reference"/>
    <w:basedOn w:val="Fuentedeprrafopredeter"/>
    <w:uiPriority w:val="32"/>
    <w:semiHidden/>
    <w:unhideWhenUsed/>
    <w:qFormat/>
    <w:rPr>
      <w:b/>
      <w:bCs/>
      <w:caps/>
      <w:smallCaps w:val="0"/>
      <w:color w:val="262626" w:themeColor="text1" w:themeTint="D9"/>
      <w:spacing w:val="0"/>
    </w:rPr>
  </w:style>
  <w:style w:type="character" w:styleId="Ttulodellibro">
    <w:name w:val="Book Title"/>
    <w:basedOn w:val="Fuentedeprrafopredeter"/>
    <w:uiPriority w:val="33"/>
    <w:semiHidden/>
    <w:unhideWhenUsed/>
    <w:rPr>
      <w:b w:val="0"/>
      <w:bCs/>
      <w:i w:val="0"/>
      <w:iCs/>
      <w:spacing w:val="0"/>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b/>
      <w:color w:val="7F7F7F" w:themeColor="text1" w:themeTint="80"/>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sz w:val="40"/>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4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62626" w:themeColor="text1" w:themeTint="D9"/>
      <w:sz w:val="34"/>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color w:val="262626" w:themeColor="text1" w:themeTint="D9"/>
      <w:sz w:val="3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sz w:val="3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sz w:val="3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262626" w:themeColor="text1" w:themeTint="D9"/>
      <w:szCs w:val="21"/>
    </w:rPr>
  </w:style>
  <w:style w:type="character" w:styleId="nfasissutil">
    <w:name w:val="Subtle Emphasis"/>
    <w:basedOn w:val="Fuentedeprrafopredeter"/>
    <w:uiPriority w:val="19"/>
    <w:semiHidden/>
    <w:unhideWhenUsed/>
    <w:qFormat/>
    <w:rPr>
      <w:i/>
      <w:iCs/>
      <w:color w:val="404040" w:themeColor="text1" w:themeTint="BF"/>
    </w:rPr>
  </w:style>
  <w:style w:type="character" w:styleId="nfasis">
    <w:name w:val="Emphasis"/>
    <w:basedOn w:val="Fuentedeprrafopredeter"/>
    <w:uiPriority w:val="20"/>
    <w:semiHidden/>
    <w:unhideWhenUsed/>
    <w:qFormat/>
    <w:rPr>
      <w:b/>
      <w:iCs/>
      <w:color w:val="262626" w:themeColor="text1" w:themeTint="D9"/>
    </w:rPr>
  </w:style>
  <w:style w:type="character" w:styleId="nfasisintenso">
    <w:name w:val="Intense Emphasis"/>
    <w:basedOn w:val="Fuentedeprrafopredeter"/>
    <w:uiPriority w:val="21"/>
    <w:semiHidden/>
    <w:unhideWhenUsed/>
    <w:qFormat/>
    <w:rPr>
      <w:b/>
      <w:i/>
      <w:iCs/>
      <w:color w:val="262626" w:themeColor="text1" w:themeTint="D9"/>
    </w:rPr>
  </w:style>
  <w:style w:type="character" w:styleId="Textoennegrita">
    <w:name w:val="Strong"/>
    <w:basedOn w:val="Fuentedeprrafopredeter"/>
    <w:uiPriority w:val="22"/>
    <w:semiHidden/>
    <w:unhideWhenUsed/>
    <w:qFormat/>
    <w:rPr>
      <w:b/>
      <w:bCs/>
    </w:rPr>
  </w:style>
  <w:style w:type="paragraph" w:styleId="Cita">
    <w:name w:val="Quote"/>
    <w:basedOn w:val="Normal"/>
    <w:next w:val="Normal"/>
    <w:link w:val="CitaCar"/>
    <w:uiPriority w:val="29"/>
    <w:semiHidden/>
    <w:unhideWhenUsed/>
    <w:qFormat/>
    <w:pPr>
      <w:spacing w:before="240"/>
    </w:pPr>
    <w:rPr>
      <w:i/>
      <w:iCs/>
      <w:sz w:val="36"/>
    </w:rPr>
  </w:style>
  <w:style w:type="character" w:customStyle="1" w:styleId="CitaCar">
    <w:name w:val="Cita Car"/>
    <w:basedOn w:val="Fuentedeprrafopredeter"/>
    <w:link w:val="Cita"/>
    <w:uiPriority w:val="29"/>
    <w:semiHidden/>
    <w:rPr>
      <w:i/>
      <w:iCs/>
      <w:sz w:val="36"/>
    </w:rPr>
  </w:style>
  <w:style w:type="paragraph" w:styleId="Citaintensa">
    <w:name w:val="Intense Quote"/>
    <w:basedOn w:val="Normal"/>
    <w:next w:val="Normal"/>
    <w:link w:val="CitaintensaCar"/>
    <w:uiPriority w:val="30"/>
    <w:semiHidden/>
    <w:unhideWhenUsed/>
    <w:qFormat/>
    <w:pPr>
      <w:spacing w:before="240"/>
    </w:pPr>
    <w:rPr>
      <w:b/>
      <w:i/>
      <w:iCs/>
      <w:sz w:val="36"/>
    </w:rPr>
  </w:style>
  <w:style w:type="character" w:customStyle="1" w:styleId="CitaintensaCar">
    <w:name w:val="Cita intensa Car"/>
    <w:basedOn w:val="Fuentedeprrafopredeter"/>
    <w:link w:val="Citaintensa"/>
    <w:uiPriority w:val="30"/>
    <w:semiHidden/>
    <w:rPr>
      <w:b/>
      <w:i/>
      <w:iCs/>
      <w:sz w:val="36"/>
    </w:rPr>
  </w:style>
  <w:style w:type="character" w:styleId="Referenciasutil">
    <w:name w:val="Subtle Reference"/>
    <w:basedOn w:val="Fuentedeprrafopredeter"/>
    <w:uiPriority w:val="31"/>
    <w:semiHidden/>
    <w:unhideWhenUsed/>
    <w:qFormat/>
    <w:rPr>
      <w:caps/>
      <w:smallCaps w:val="0"/>
      <w:color w:val="262626" w:themeColor="text1" w:themeTint="D9"/>
    </w:rPr>
  </w:style>
  <w:style w:type="paragraph" w:styleId="Descripcin">
    <w:name w:val="caption"/>
    <w:basedOn w:val="Normal"/>
    <w:next w:val="Normal"/>
    <w:uiPriority w:val="35"/>
    <w:semiHidden/>
    <w:unhideWhenUsed/>
    <w:qFormat/>
    <w:pPr>
      <w:spacing w:after="200" w:line="240" w:lineRule="auto"/>
    </w:pPr>
    <w:rPr>
      <w:i/>
      <w:iCs/>
      <w:sz w:val="24"/>
      <w:szCs w:val="18"/>
    </w:rPr>
  </w:style>
  <w:style w:type="paragraph" w:styleId="TtulodeTDC">
    <w:name w:val="TOC Heading"/>
    <w:basedOn w:val="Ttulo1"/>
    <w:next w:val="Normal"/>
    <w:uiPriority w:val="39"/>
    <w:semiHidden/>
    <w:unhideWhenUsed/>
    <w:qFormat/>
    <w:pPr>
      <w:outlineLvl w:val="9"/>
    </w:pPr>
  </w:style>
  <w:style w:type="character" w:styleId="Hipervnculo">
    <w:name w:val="Hyperlink"/>
    <w:basedOn w:val="Fuentedeprrafopredeter"/>
    <w:uiPriority w:val="99"/>
    <w:unhideWhenUsed/>
    <w:rPr>
      <w:color w:val="731C3F" w:themeColor="hyperlink"/>
      <w:u w:val="single"/>
    </w:rPr>
  </w:style>
  <w:style w:type="table" w:styleId="Tablaconcuadrcula">
    <w:name w:val="Table Grid"/>
    <w:basedOn w:val="Tablanormal"/>
    <w:uiPriority w:val="59"/>
    <w:rsid w:val="005B456C"/>
    <w:pPr>
      <w:spacing w:after="0" w:line="240" w:lineRule="auto"/>
    </w:pPr>
    <w:rPr>
      <w:rFonts w:eastAsiaTheme="minorEastAsia"/>
      <w:color w:val="auto"/>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B32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92602">
      <w:bodyDiv w:val="1"/>
      <w:marLeft w:val="0"/>
      <w:marRight w:val="0"/>
      <w:marTop w:val="0"/>
      <w:marBottom w:val="0"/>
      <w:divBdr>
        <w:top w:val="none" w:sz="0" w:space="0" w:color="auto"/>
        <w:left w:val="none" w:sz="0" w:space="0" w:color="auto"/>
        <w:bottom w:val="none" w:sz="0" w:space="0" w:color="auto"/>
        <w:right w:val="none" w:sz="0" w:space="0" w:color="auto"/>
      </w:divBdr>
    </w:div>
    <w:div w:id="426002602">
      <w:bodyDiv w:val="1"/>
      <w:marLeft w:val="0"/>
      <w:marRight w:val="0"/>
      <w:marTop w:val="0"/>
      <w:marBottom w:val="0"/>
      <w:divBdr>
        <w:top w:val="none" w:sz="0" w:space="0" w:color="auto"/>
        <w:left w:val="none" w:sz="0" w:space="0" w:color="auto"/>
        <w:bottom w:val="none" w:sz="0" w:space="0" w:color="auto"/>
        <w:right w:val="none" w:sz="0" w:space="0" w:color="auto"/>
      </w:divBdr>
    </w:div>
    <w:div w:id="83847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uanapellanizcano/Library/Containers/com.microsoft.Word/Data/Library/Caches/TM10002086/Tomar%20nota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Tomar notas.dotx</Template>
  <TotalTime>28</TotalTime>
  <Pages>6</Pages>
  <Words>815</Words>
  <Characters>4483</Characters>
  <Application>Microsoft Macintosh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Apellaniz Caño</dc:creator>
  <cp:keywords/>
  <dc:description/>
  <cp:lastModifiedBy>Juan Apellaniz Caño</cp:lastModifiedBy>
  <cp:revision>14</cp:revision>
  <dcterms:created xsi:type="dcterms:W3CDTF">2016-03-27T15:11:00Z</dcterms:created>
  <dcterms:modified xsi:type="dcterms:W3CDTF">2016-05-08T21:40:00Z</dcterms:modified>
</cp:coreProperties>
</file>